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007" w:type="pct"/>
          </w:tcPr>
          <w:p w:rsidR="00635C73" w:rsidRPr="00F87FF5" w:rsidRDefault="00E90ED7" w:rsidP="00E90ED7">
            <w:pPr>
              <w:spacing w:before="0" w:after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王胜杰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客户类型管理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pStyle w:val="a8"/>
        <w:rPr>
          <w:rFonts w:ascii="微软雅黑" w:eastAsia="微软雅黑" w:hAnsi="微软雅黑"/>
        </w:rPr>
      </w:pPr>
    </w:p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sdt>
          <w:sdtPr>
            <w:rPr>
              <w:rFonts w:ascii="微软雅黑" w:eastAsia="微软雅黑" w:hAnsi="微软雅黑"/>
            </w:rPr>
            <w:id w:val="1503398357"/>
            <w:placeholder>
              <w:docPart w:val="83160C0F1AD14B0286CF52FA7C4C8A4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:rsidR="00635C73" w:rsidRPr="00F87FF5" w:rsidRDefault="00324997" w:rsidP="00324997">
                <w:pPr>
                  <w:spacing w:before="0" w:after="0"/>
                  <w:rPr>
                    <w:rFonts w:ascii="微软雅黑" w:eastAsia="微软雅黑" w:hAnsi="微软雅黑"/>
                  </w:rPr>
                </w:pPr>
                <w:r w:rsidRPr="00F87FF5">
                  <w:rPr>
                    <w:rFonts w:ascii="微软雅黑" w:eastAsia="微软雅黑" w:hAnsi="微软雅黑"/>
                    <w:lang w:val="zh-CN"/>
                  </w:rPr>
                  <w:t>[教学科目]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pStyle w:val="a8"/>
        <w:rPr>
          <w:rFonts w:ascii="微软雅黑" w:eastAsia="微软雅黑" w:hAnsi="微软雅黑"/>
        </w:rPr>
      </w:pPr>
    </w:p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sdt>
          <w:sdtPr>
            <w:rPr>
              <w:rFonts w:ascii="微软雅黑" w:eastAsia="微软雅黑" w:hAnsi="微软雅黑"/>
            </w:rPr>
            <w:id w:val="-1848323988"/>
            <w:placeholder>
              <w:docPart w:val="83160C0F1AD14B0286CF52FA7C4C8A4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:rsidR="00635C73" w:rsidRPr="00F87FF5" w:rsidRDefault="00324997" w:rsidP="00324997">
                <w:pPr>
                  <w:spacing w:before="0" w:after="0"/>
                  <w:rPr>
                    <w:rFonts w:ascii="微软雅黑" w:eastAsia="微软雅黑" w:hAnsi="微软雅黑"/>
                  </w:rPr>
                </w:pPr>
                <w:r w:rsidRPr="00F87FF5">
                  <w:rPr>
                    <w:rFonts w:ascii="微软雅黑" w:eastAsia="微软雅黑" w:hAnsi="微软雅黑"/>
                    <w:lang w:val="zh-CN"/>
                  </w:rPr>
                  <w:t>[教学科目]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pStyle w:val="a8"/>
        <w:rPr>
          <w:rFonts w:ascii="微软雅黑" w:eastAsia="微软雅黑" w:hAnsi="微软雅黑"/>
        </w:rPr>
      </w:pPr>
    </w:p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sdt>
          <w:sdtPr>
            <w:rPr>
              <w:rFonts w:ascii="微软雅黑" w:eastAsia="微软雅黑" w:hAnsi="微软雅黑"/>
            </w:rPr>
            <w:id w:val="572163221"/>
            <w:placeholder>
              <w:docPart w:val="83160C0F1AD14B0286CF52FA7C4C8A4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:rsidR="00635C73" w:rsidRPr="00F87FF5" w:rsidRDefault="00324997" w:rsidP="00324997">
                <w:pPr>
                  <w:spacing w:before="0" w:after="0"/>
                  <w:rPr>
                    <w:rFonts w:ascii="微软雅黑" w:eastAsia="微软雅黑" w:hAnsi="微软雅黑"/>
                  </w:rPr>
                </w:pPr>
                <w:r w:rsidRPr="00F87FF5">
                  <w:rPr>
                    <w:rFonts w:ascii="微软雅黑" w:eastAsia="微软雅黑" w:hAnsi="微软雅黑"/>
                    <w:lang w:val="zh-CN"/>
                  </w:rPr>
                  <w:t>[教学科目]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pStyle w:val="a8"/>
        <w:rPr>
          <w:rFonts w:ascii="微软雅黑" w:eastAsia="微软雅黑" w:hAnsi="微软雅黑"/>
        </w:rPr>
      </w:pPr>
    </w:p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sdt>
          <w:sdtPr>
            <w:rPr>
              <w:rFonts w:ascii="微软雅黑" w:eastAsia="微软雅黑" w:hAnsi="微软雅黑"/>
            </w:rPr>
            <w:id w:val="-1602493293"/>
            <w:placeholder>
              <w:docPart w:val="83160C0F1AD14B0286CF52FA7C4C8A4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:rsidR="00635C73" w:rsidRPr="00F87FF5" w:rsidRDefault="00324997" w:rsidP="00324997">
                <w:pPr>
                  <w:spacing w:before="0" w:after="0"/>
                  <w:rPr>
                    <w:rFonts w:ascii="微软雅黑" w:eastAsia="微软雅黑" w:hAnsi="微软雅黑"/>
                  </w:rPr>
                </w:pPr>
                <w:r w:rsidRPr="00F87FF5">
                  <w:rPr>
                    <w:rFonts w:ascii="微软雅黑" w:eastAsia="微软雅黑" w:hAnsi="微软雅黑"/>
                    <w:lang w:val="zh-CN"/>
                  </w:rPr>
                  <w:t>[教学科目]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pStyle w:val="a8"/>
        <w:rPr>
          <w:rFonts w:ascii="微软雅黑" w:eastAsia="微软雅黑" w:hAnsi="微软雅黑"/>
        </w:rPr>
      </w:pPr>
    </w:p>
    <w:tbl>
      <w:tblPr>
        <w:tblStyle w:val="a6"/>
        <w:tblW w:w="5000" w:type="pct"/>
        <w:tblLook w:val="02A0" w:firstRow="1" w:lastRow="0" w:firstColumn="1" w:lastColumn="0" w:noHBand="1" w:noVBand="0"/>
        <w:tblDescription w:val="作业日历"/>
      </w:tblPr>
      <w:tblGrid>
        <w:gridCol w:w="2058"/>
        <w:gridCol w:w="2039"/>
        <w:gridCol w:w="2039"/>
        <w:gridCol w:w="2039"/>
        <w:gridCol w:w="2039"/>
      </w:tblGrid>
      <w:tr w:rsidR="00635C73" w:rsidRPr="00F87FF5" w:rsidTr="00E3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sdt>
          <w:sdtPr>
            <w:rPr>
              <w:rFonts w:ascii="微软雅黑" w:eastAsia="微软雅黑" w:hAnsi="微软雅黑"/>
            </w:rPr>
            <w:id w:val="949199283"/>
            <w:placeholder>
              <w:docPart w:val="83160C0F1AD14B0286CF52FA7C4C8A4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:rsidR="00635C73" w:rsidRPr="00F87FF5" w:rsidRDefault="00324997" w:rsidP="00324997">
                <w:pPr>
                  <w:spacing w:before="0" w:after="0"/>
                  <w:rPr>
                    <w:rFonts w:ascii="微软雅黑" w:eastAsia="微软雅黑" w:hAnsi="微软雅黑"/>
                  </w:rPr>
                </w:pPr>
                <w:r w:rsidRPr="00F87FF5">
                  <w:rPr>
                    <w:rFonts w:ascii="微软雅黑" w:eastAsia="微软雅黑" w:hAnsi="微软雅黑"/>
                    <w:lang w:val="zh-CN"/>
                  </w:rPr>
                  <w:t>[教学科目]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635C73" w:rsidRPr="00F87FF5" w:rsidRDefault="00635C73" w:rsidP="0032499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35C73" w:rsidRPr="00F87FF5" w:rsidTr="00E316BE">
        <w:trPr>
          <w:trHeight w:val="283"/>
        </w:trPr>
        <w:tc>
          <w:tcPr>
            <w:tcW w:w="1007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35C73" w:rsidRPr="00F87FF5" w:rsidRDefault="00635C73" w:rsidP="00324997">
            <w:pPr>
              <w:spacing w:before="0" w:after="0"/>
              <w:rPr>
                <w:rFonts w:ascii="微软雅黑" w:eastAsia="微软雅黑" w:hAnsi="微软雅黑"/>
              </w:rPr>
            </w:pPr>
          </w:p>
        </w:tc>
        <w:tc>
          <w:tcPr>
            <w:tcW w:w="998" w:type="pct"/>
          </w:tcPr>
          <w:p w:rsidR="00635C73" w:rsidRPr="00F87FF5" w:rsidRDefault="00635C73" w:rsidP="0032499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35C73" w:rsidRPr="00F87FF5" w:rsidRDefault="00635C73">
      <w:pPr>
        <w:rPr>
          <w:rFonts w:ascii="微软雅黑" w:eastAsia="微软雅黑" w:hAnsi="微软雅黑"/>
        </w:rPr>
      </w:pPr>
    </w:p>
    <w:sectPr w:rsidR="00635C73" w:rsidRPr="00F87FF5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8AA" w:rsidRDefault="00F948AA">
      <w:pPr>
        <w:spacing w:before="0" w:after="0"/>
      </w:pPr>
      <w:r>
        <w:separator/>
      </w:r>
    </w:p>
  </w:endnote>
  <w:endnote w:type="continuationSeparator" w:id="0">
    <w:p w:rsidR="00F948AA" w:rsidRDefault="00F948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C73" w:rsidRDefault="002B2C64">
    <w:pPr>
      <w:pStyle w:val="ab"/>
    </w:pPr>
    <w:r>
      <w:fldChar w:fldCharType="begin"/>
    </w:r>
    <w:r>
      <w:instrText>PAGE   \* MERGEFORMAT</w:instrText>
    </w:r>
    <w:r>
      <w:fldChar w:fldCharType="separate"/>
    </w:r>
    <w:r w:rsidR="00324997" w:rsidRPr="00324997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8AA" w:rsidRDefault="00F948AA">
      <w:pPr>
        <w:spacing w:before="0" w:after="0"/>
      </w:pPr>
      <w:r>
        <w:separator/>
      </w:r>
    </w:p>
  </w:footnote>
  <w:footnote w:type="continuationSeparator" w:id="0">
    <w:p w:rsidR="00F948AA" w:rsidRDefault="00F948A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46"/>
    <w:rsid w:val="002B2C64"/>
    <w:rsid w:val="00324997"/>
    <w:rsid w:val="005C0DEF"/>
    <w:rsid w:val="00635C73"/>
    <w:rsid w:val="007A5446"/>
    <w:rsid w:val="00A8423E"/>
    <w:rsid w:val="00B530B0"/>
    <w:rsid w:val="00E316BE"/>
    <w:rsid w:val="00E90ED7"/>
    <w:rsid w:val="00F87FF5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1002"/>
  <w15:chartTrackingRefBased/>
  <w15:docId w15:val="{ADCFD9DC-5BCB-46E7-A99C-7CDE329D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Char">
    <w:name w:val="副标题 Char"/>
    <w:basedOn w:val="a0"/>
    <w:link w:val="a3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a4">
    <w:name w:val="Title"/>
    <w:basedOn w:val="a"/>
    <w:next w:val="a"/>
    <w:link w:val="Char0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Char0">
    <w:name w:val="标题 Char"/>
    <w:basedOn w:val="a0"/>
    <w:link w:val="a4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a5">
    <w:name w:val="Table Grid"/>
    <w:basedOn w:val="a1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周作业"/>
    <w:basedOn w:val="a1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customStyle="1" w:styleId="a8">
    <w:name w:val="表空间"/>
    <w:basedOn w:val="a"/>
    <w:uiPriority w:val="10"/>
    <w:qFormat/>
    <w:pPr>
      <w:spacing w:before="0" w:after="0" w:line="72" w:lineRule="exact"/>
    </w:pPr>
  </w:style>
  <w:style w:type="paragraph" w:customStyle="1" w:styleId="a9">
    <w:name w:val="天数"/>
    <w:basedOn w:val="a"/>
    <w:qFormat/>
    <w:pPr>
      <w:spacing w:before="0" w:after="0"/>
    </w:pPr>
    <w:rPr>
      <w:caps/>
      <w:sz w:val="18"/>
    </w:rPr>
  </w:style>
  <w:style w:type="paragraph" w:styleId="aa">
    <w:name w:val="header"/>
    <w:basedOn w:val="a"/>
    <w:link w:val="Char1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a"/>
    <w:uiPriority w:val="99"/>
  </w:style>
  <w:style w:type="paragraph" w:styleId="ab">
    <w:name w:val="footer"/>
    <w:basedOn w:val="a"/>
    <w:link w:val="Char2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Char2">
    <w:name w:val="页脚 Char"/>
    <w:basedOn w:val="a0"/>
    <w:link w:val="ab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608;&#20316;&#19994;&#26085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160C0F1AD14B0286CF52FA7C4C8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B6C670-CCCD-420C-8431-B32201CE1F76}"/>
      </w:docPartPr>
      <w:docPartBody>
        <w:p w:rsidR="00F42A21" w:rsidRDefault="00692327">
          <w:pPr>
            <w:pStyle w:val="83160C0F1AD14B0286CF52FA7C4C8A42"/>
          </w:pPr>
          <w:r w:rsidRPr="00F87FF5">
            <w:rPr>
              <w:rFonts w:ascii="微软雅黑" w:eastAsia="微软雅黑" w:hAnsi="微软雅黑"/>
              <w:lang w:val="zh-CN"/>
            </w:rPr>
            <w:t>[教学科目]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27"/>
    <w:rsid w:val="00692327"/>
    <w:rsid w:val="00DE2E36"/>
    <w:rsid w:val="00F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0EFB10552D4B7BB03B768736DDFBB6">
    <w:name w:val="480EFB10552D4B7BB03B768736DDFBB6"/>
  </w:style>
  <w:style w:type="paragraph" w:customStyle="1" w:styleId="DDA8FD9AA4FA413C8703E53BD1449ADD">
    <w:name w:val="DDA8FD9AA4FA413C8703E53BD1449ADD"/>
  </w:style>
  <w:style w:type="paragraph" w:customStyle="1" w:styleId="83160C0F1AD14B0286CF52FA7C4C8A42">
    <w:name w:val="83160C0F1AD14B0286CF52FA7C4C8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93FDF-110A-4826-8B62-91F8951B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周作业日历.dotx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胖先生</dc:creator>
  <cp:keywords/>
  <cp:lastModifiedBy>刘hanpang</cp:lastModifiedBy>
  <cp:revision>2</cp:revision>
  <dcterms:created xsi:type="dcterms:W3CDTF">2015-06-05T05:41:00Z</dcterms:created>
  <dcterms:modified xsi:type="dcterms:W3CDTF">2015-06-05T05:42:00Z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